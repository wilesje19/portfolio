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3E" w:rsidRDefault="00AD403E" w:rsidP="00AD403E">
      <w:pPr>
        <w:pStyle w:val="Heading2"/>
      </w:pPr>
      <w:r>
        <w:t>SUMMARY</w:t>
      </w:r>
    </w:p>
    <w:p w:rsidR="00AD403E" w:rsidRDefault="00FE446C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I am a hard worker. I will always do what it takes to make sure my work is complete and exceptional before it is finished. I have always been </w:t>
      </w:r>
      <w:r w:rsidR="00975BEB">
        <w:rPr>
          <w:rFonts w:cs="Times New Roman"/>
        </w:rPr>
        <w:t xml:space="preserve">a </w:t>
      </w:r>
      <w:r>
        <w:rPr>
          <w:rFonts w:cs="Times New Roman"/>
        </w:rPr>
        <w:t xml:space="preserve">competitor and do my best to outperform </w:t>
      </w:r>
      <w:r w:rsidR="00975BEB">
        <w:rPr>
          <w:rFonts w:cs="Times New Roman"/>
        </w:rPr>
        <w:t>in ways that I am able. W</w:t>
      </w:r>
      <w:r>
        <w:rPr>
          <w:rFonts w:cs="Times New Roman"/>
        </w:rPr>
        <w:t xml:space="preserve">here I think I am best is being part of a team that meets and </w:t>
      </w:r>
      <w:r w:rsidR="00975BEB">
        <w:rPr>
          <w:rFonts w:cs="Times New Roman"/>
        </w:rPr>
        <w:t xml:space="preserve">strives to </w:t>
      </w:r>
      <w:r>
        <w:rPr>
          <w:rFonts w:cs="Times New Roman"/>
        </w:rPr>
        <w:t>exceed their goals.</w:t>
      </w:r>
      <w:r w:rsidR="00975BEB">
        <w:rPr>
          <w:rFonts w:cs="Times New Roman"/>
        </w:rPr>
        <w:t xml:space="preserve"> Computer Science has been a hobby and a lifestyle for me since I was a child, and it will always continue</w:t>
      </w:r>
      <w:r w:rsidR="009A7E80">
        <w:rPr>
          <w:rFonts w:cs="Times New Roman"/>
        </w:rPr>
        <w:t xml:space="preserve"> to be</w:t>
      </w:r>
      <w:r w:rsidR="00975BEB">
        <w:rPr>
          <w:rFonts w:cs="Times New Roman"/>
        </w:rPr>
        <w:t xml:space="preserve"> my greatest passion.</w:t>
      </w:r>
    </w:p>
    <w:p w:rsidR="00B63CF4" w:rsidRDefault="00B63CF4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B63CF4" w:rsidRPr="00B63CF4" w:rsidRDefault="001A0006" w:rsidP="00B63CF4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35"/>
        <w:gridCol w:w="2159"/>
        <w:gridCol w:w="3331"/>
        <w:gridCol w:w="2065"/>
      </w:tblGrid>
      <w:tr w:rsidR="00BD09E3" w:rsidRPr="00BD09E3" w:rsidTr="00E2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59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Java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Word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HTML 5</w:t>
            </w:r>
          </w:p>
        </w:tc>
        <w:tc>
          <w:tcPr>
            <w:tcW w:w="2159" w:type="dxa"/>
          </w:tcPr>
          <w:p w:rsidR="00BD09E3" w:rsidRDefault="00C8733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PowerPoint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Excel</w:t>
            </w:r>
          </w:p>
        </w:tc>
        <w:tc>
          <w:tcPr>
            <w:tcW w:w="2065" w:type="dxa"/>
          </w:tcPr>
          <w:p w:rsidR="00BD09E3" w:rsidRDefault="00C8733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 / databases / MySQL</w:t>
            </w:r>
          </w:p>
        </w:tc>
        <w:tc>
          <w:tcPr>
            <w:tcW w:w="2159" w:type="dxa"/>
          </w:tcPr>
          <w:p w:rsidR="00E24CF0" w:rsidRDefault="00DE0C1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Windows XP, 7, 10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  <w:r w:rsidR="00975BEB">
              <w:rPr>
                <w:rFonts w:cs="Times New Roman"/>
              </w:rPr>
              <w:t>u</w:t>
            </w:r>
            <w:r>
              <w:rPr>
                <w:rFonts w:cs="Times New Roman"/>
              </w:rPr>
              <w:t>nit Testing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NetBeans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git / GitHub version control</w:t>
            </w:r>
          </w:p>
        </w:tc>
        <w:tc>
          <w:tcPr>
            <w:tcW w:w="2159" w:type="dxa"/>
          </w:tcPr>
          <w:p w:rsidR="00E24CF0" w:rsidRDefault="00C8733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Eclipse / STS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/ Ubuntu 16.04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Vi / Vim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Shell Scripts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Agile / Scrum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975BEB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Skype</w:t>
            </w:r>
          </w:p>
        </w:tc>
        <w:tc>
          <w:tcPr>
            <w:tcW w:w="2159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Mumble/Ventrilo</w:t>
            </w:r>
          </w:p>
        </w:tc>
        <w:tc>
          <w:tcPr>
            <w:tcW w:w="2065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975BEB" w:rsidTr="00E24CF0">
        <w:tc>
          <w:tcPr>
            <w:tcW w:w="3235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Maple</w:t>
            </w:r>
          </w:p>
        </w:tc>
        <w:tc>
          <w:tcPr>
            <w:tcW w:w="2159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Visual Studio</w:t>
            </w:r>
          </w:p>
        </w:tc>
        <w:tc>
          <w:tcPr>
            <w:tcW w:w="2065" w:type="dxa"/>
          </w:tcPr>
          <w:p w:rsidR="00975BEB" w:rsidRDefault="00975BEB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</w:tbl>
    <w:p w:rsidR="00BD09E3" w:rsidRDefault="00BD09E3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8767D4" w:rsidP="00AD403E">
      <w:pPr>
        <w:pStyle w:val="Heading3"/>
        <w:rPr>
          <w:b w:val="0"/>
        </w:rPr>
      </w:pPr>
      <w:r>
        <w:t>Personal Game List</w:t>
      </w:r>
      <w:r w:rsidR="00AD403E">
        <w:t xml:space="preserve"> Program</w:t>
      </w:r>
      <w:r w:rsidR="00AD403E">
        <w:tab/>
      </w:r>
      <w:r w:rsidR="00BE5E79">
        <w:t xml:space="preserve">Spring </w:t>
      </w:r>
      <w:r w:rsidR="00C87334">
        <w:t>2016</w:t>
      </w:r>
    </w:p>
    <w:p w:rsidR="003843C6" w:rsidRPr="007C2B28" w:rsidRDefault="003843C6" w:rsidP="005C24B5">
      <w:pPr>
        <w:pStyle w:val="NoSpacing"/>
        <w:tabs>
          <w:tab w:val="right" w:pos="10800"/>
        </w:tabs>
        <w:rPr>
          <w:rFonts w:cs="Times New Roman"/>
          <w:i/>
        </w:rPr>
      </w:pPr>
      <w:r w:rsidRPr="007C2B28">
        <w:rPr>
          <w:rFonts w:cs="Times New Roman"/>
          <w:i/>
        </w:rPr>
        <w:t>Class project at Mansfield University</w:t>
      </w:r>
    </w:p>
    <w:p w:rsidR="008767D4" w:rsidRDefault="003843C6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 w:rsidRPr="007C2B28">
        <w:rPr>
          <w:rFonts w:cs="Times New Roman"/>
        </w:rPr>
        <w:t>I was given the program we had been working on in class that kept track of employee data such as names, contact information, and salaries. I</w:t>
      </w:r>
      <w:r w:rsidR="00FE446C">
        <w:rPr>
          <w:rFonts w:cs="Times New Roman"/>
        </w:rPr>
        <w:t>t was my job</w:t>
      </w:r>
      <w:r w:rsidR="00247977" w:rsidRPr="007C2B28">
        <w:rPr>
          <w:rFonts w:cs="Times New Roman"/>
        </w:rPr>
        <w:t xml:space="preserve"> to</w:t>
      </w:r>
      <w:r w:rsidRPr="007C2B28">
        <w:rPr>
          <w:rFonts w:cs="Times New Roman"/>
        </w:rPr>
        <w:t xml:space="preserve"> refactor the code </w:t>
      </w:r>
      <w:r w:rsidR="00247977" w:rsidRPr="007C2B28">
        <w:rPr>
          <w:rFonts w:cs="Times New Roman"/>
        </w:rPr>
        <w:t xml:space="preserve">into a hobby program, </w:t>
      </w:r>
      <w:r w:rsidR="00C87334">
        <w:rPr>
          <w:rFonts w:cs="Times New Roman"/>
        </w:rPr>
        <w:t>and I chose to make football player</w:t>
      </w:r>
      <w:r w:rsidR="00247977" w:rsidRPr="007C2B28">
        <w:rPr>
          <w:rFonts w:cs="Times New Roman"/>
        </w:rPr>
        <w:t xml:space="preserve"> list program that keeps track of so</w:t>
      </w:r>
      <w:r w:rsidR="00C87334">
        <w:rPr>
          <w:rFonts w:cs="Times New Roman"/>
        </w:rPr>
        <w:t xml:space="preserve">me </w:t>
      </w:r>
      <w:r w:rsidR="00FE446C">
        <w:rPr>
          <w:rFonts w:cs="Times New Roman"/>
        </w:rPr>
        <w:t>basic</w:t>
      </w:r>
      <w:r w:rsidR="00C87334">
        <w:rPr>
          <w:rFonts w:cs="Times New Roman"/>
        </w:rPr>
        <w:t xml:space="preserve"> information</w:t>
      </w:r>
      <w:r w:rsidR="00247977" w:rsidRPr="007C2B28">
        <w:rPr>
          <w:rFonts w:cs="Times New Roman"/>
        </w:rPr>
        <w:t>: the name</w:t>
      </w:r>
      <w:r w:rsidR="00C87334">
        <w:rPr>
          <w:rFonts w:cs="Times New Roman"/>
        </w:rPr>
        <w:t>s</w:t>
      </w:r>
      <w:r w:rsidR="00247977" w:rsidRPr="007C2B28">
        <w:rPr>
          <w:rFonts w:cs="Times New Roman"/>
        </w:rPr>
        <w:t xml:space="preserve">, </w:t>
      </w:r>
      <w:r w:rsidR="00C87334">
        <w:rPr>
          <w:rFonts w:cs="Times New Roman"/>
        </w:rPr>
        <w:t>positions, teams</w:t>
      </w:r>
      <w:r w:rsidR="00247977" w:rsidRPr="007C2B28">
        <w:rPr>
          <w:rFonts w:cs="Times New Roman"/>
        </w:rPr>
        <w:t xml:space="preserve">, </w:t>
      </w:r>
      <w:r w:rsidR="00C87334">
        <w:rPr>
          <w:rFonts w:cs="Times New Roman"/>
        </w:rPr>
        <w:t>and numbers of the players</w:t>
      </w:r>
      <w:r w:rsidR="00247977" w:rsidRPr="007C2B28">
        <w:rPr>
          <w:rFonts w:cs="Times New Roman"/>
        </w:rPr>
        <w:t xml:space="preserve">. </w:t>
      </w:r>
      <w:r w:rsidR="00FE446C">
        <w:rPr>
          <w:rFonts w:cs="Times New Roman"/>
        </w:rPr>
        <w:t>My program</w:t>
      </w:r>
      <w:r w:rsidR="00247977" w:rsidRPr="007C2B28">
        <w:rPr>
          <w:rFonts w:cs="Times New Roman"/>
        </w:rPr>
        <w:t xml:space="preserve"> also has functioning J-Unit Tests that work </w:t>
      </w:r>
      <w:r w:rsidR="00FE446C">
        <w:rPr>
          <w:rFonts w:cs="Times New Roman"/>
        </w:rPr>
        <w:t>perfectly</w:t>
      </w:r>
      <w:r w:rsidR="00C87334">
        <w:rPr>
          <w:rFonts w:cs="Times New Roman"/>
        </w:rPr>
        <w:t>.</w:t>
      </w:r>
    </w:p>
    <w:p w:rsidR="000D7B1C" w:rsidRDefault="000D7B1C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0D7B1C" w:rsidRPr="003843C6" w:rsidRDefault="000D7B1C" w:rsidP="000D7B1C">
      <w:pPr>
        <w:pStyle w:val="Heading3"/>
        <w:rPr>
          <w:b w:val="0"/>
        </w:rPr>
      </w:pPr>
      <w:proofErr w:type="spellStart"/>
      <w:r>
        <w:t>Keystar</w:t>
      </w:r>
      <w:proofErr w:type="spellEnd"/>
      <w:r>
        <w:t xml:space="preserve"> Website</w:t>
      </w:r>
      <w:r>
        <w:tab/>
      </w:r>
      <w:r>
        <w:t>Fall</w:t>
      </w:r>
      <w:r>
        <w:t xml:space="preserve"> 201</w:t>
      </w:r>
      <w:r>
        <w:t>7</w:t>
      </w:r>
    </w:p>
    <w:p w:rsidR="000D7B1C" w:rsidRPr="007C2B28" w:rsidRDefault="000D7B1C" w:rsidP="000D7B1C">
      <w:pPr>
        <w:pStyle w:val="NoSpacing"/>
        <w:tabs>
          <w:tab w:val="right" w:pos="10800"/>
        </w:tabs>
        <w:rPr>
          <w:rFonts w:cs="Times New Roman"/>
          <w:i/>
        </w:rPr>
      </w:pPr>
      <w:r w:rsidRPr="007C2B28">
        <w:rPr>
          <w:rFonts w:cs="Times New Roman"/>
          <w:i/>
        </w:rPr>
        <w:t>Class project at Mansfield University</w:t>
      </w:r>
    </w:p>
    <w:p w:rsidR="003843C6" w:rsidRDefault="00DE0C14" w:rsidP="005C24B5">
      <w:pPr>
        <w:pStyle w:val="NoSpacing"/>
        <w:tabs>
          <w:tab w:val="right" w:pos="10800"/>
        </w:tabs>
        <w:rPr>
          <w:rFonts w:cs="Times New Roman"/>
        </w:rPr>
      </w:pPr>
      <w:r>
        <w:rPr>
          <w:rFonts w:cs="Times New Roman"/>
        </w:rPr>
        <w:t xml:space="preserve">In our Business Programing II class, we </w:t>
      </w:r>
      <w:proofErr w:type="gramStart"/>
      <w:r>
        <w:rPr>
          <w:rFonts w:cs="Times New Roman"/>
        </w:rPr>
        <w:t>were given</w:t>
      </w:r>
      <w:proofErr w:type="gramEnd"/>
      <w:r>
        <w:rPr>
          <w:rFonts w:cs="Times New Roman"/>
        </w:rPr>
        <w:t xml:space="preserve"> the task of producing several projects. In this class, we worked in groups of five and participated in project-oriented programming. For one of the projects we decided to make a fictional online computer hardware store. The website </w:t>
      </w:r>
      <w:proofErr w:type="gramStart"/>
      <w:r>
        <w:rPr>
          <w:rFonts w:cs="Times New Roman"/>
        </w:rPr>
        <w:t>was hosted</w:t>
      </w:r>
      <w:proofErr w:type="gramEnd"/>
      <w:r>
        <w:rPr>
          <w:rFonts w:cs="Times New Roman"/>
        </w:rPr>
        <w:t xml:space="preserve"> on a Google Cloud Server, as well as all of the SQL tables. We pulled from the SQL tables using PHP to get all of our products to display on the website. </w:t>
      </w:r>
    </w:p>
    <w:p w:rsidR="00DE0C14" w:rsidRDefault="00DE0C14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</w:t>
      </w:r>
      <w:r w:rsidR="00C87334">
        <w:t>Pennsylvania</w:t>
      </w:r>
      <w:r w:rsidR="00C87334">
        <w:tab/>
        <w:t>2013</w:t>
      </w:r>
      <w:r w:rsidR="00BE5E79">
        <w:t xml:space="preserve"> – </w:t>
      </w:r>
      <w:r w:rsidR="00C87334">
        <w:t>2017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>Computer &amp; Information Science (CS Track)</w:t>
      </w:r>
      <w:r w:rsidR="00BE5E79">
        <w:t>, 3.</w:t>
      </w:r>
      <w:r w:rsidR="00387E9B">
        <w:t>21</w:t>
      </w:r>
      <w:r w:rsidR="00BE5E79">
        <w:t xml:space="preserve"> GPA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C2B28" w:rsidRDefault="007C2B28" w:rsidP="007C2B28">
      <w:pPr>
        <w:spacing w:after="0"/>
      </w:pPr>
      <w:r>
        <w:t>•</w:t>
      </w:r>
      <w:r>
        <w:tab/>
        <w:t xml:space="preserve">Dean’s List </w:t>
      </w:r>
      <w:r w:rsidR="00387E9B">
        <w:t>Fall 2013</w:t>
      </w:r>
    </w:p>
    <w:p w:rsidR="00387E9B" w:rsidRDefault="007C2B28" w:rsidP="00667FD7">
      <w:pPr>
        <w:spacing w:after="0"/>
      </w:pPr>
      <w:r>
        <w:t>•</w:t>
      </w:r>
      <w:r>
        <w:tab/>
      </w:r>
      <w:r w:rsidR="00387E9B">
        <w:t>Dean</w:t>
      </w:r>
      <w:r>
        <w:t xml:space="preserve">’s List </w:t>
      </w:r>
      <w:r w:rsidR="00387E9B">
        <w:t xml:space="preserve">Fall </w:t>
      </w:r>
      <w:r>
        <w:t>2015</w:t>
      </w:r>
    </w:p>
    <w:p w:rsidR="00DE0C14" w:rsidRDefault="00DE0C14" w:rsidP="00667FD7">
      <w:pPr>
        <w:spacing w:after="0"/>
      </w:pPr>
    </w:p>
    <w:p w:rsidR="0007037D" w:rsidRPr="00AD403E" w:rsidRDefault="001A0006" w:rsidP="00AD403E">
      <w:pPr>
        <w:pStyle w:val="Heading2"/>
      </w:pPr>
      <w:r w:rsidRPr="000C6CB2">
        <w:t>EXPERIENCE</w:t>
      </w:r>
    </w:p>
    <w:p w:rsidR="00FC6AEB" w:rsidRPr="00FC6AEB" w:rsidRDefault="00387E9B" w:rsidP="00AD403E">
      <w:pPr>
        <w:pStyle w:val="Heading3"/>
      </w:pPr>
      <w:proofErr w:type="spellStart"/>
      <w:r>
        <w:t>Kelchner</w:t>
      </w:r>
      <w:proofErr w:type="spellEnd"/>
      <w:r>
        <w:t xml:space="preserve"> Fitness Center</w:t>
      </w:r>
      <w:r w:rsidR="005C24B5">
        <w:t xml:space="preserve"> – </w:t>
      </w:r>
      <w:r>
        <w:t>Mansfield</w:t>
      </w:r>
      <w:r w:rsidR="00AD403E">
        <w:t xml:space="preserve">, </w:t>
      </w:r>
      <w:r w:rsidR="00AD403E" w:rsidRPr="00AD403E">
        <w:t>PA</w:t>
      </w:r>
      <w:r w:rsidR="00AD403E">
        <w:tab/>
      </w:r>
      <w:r w:rsidR="00DD5097" w:rsidRPr="00AD403E">
        <w:t>2013</w:t>
      </w:r>
      <w:r w:rsidR="00DD5097">
        <w:t xml:space="preserve"> – </w:t>
      </w:r>
      <w:r w:rsidR="000D7B1C">
        <w:t>2016</w:t>
      </w:r>
    </w:p>
    <w:p w:rsidR="001A0006" w:rsidRDefault="00387E9B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Fitness Assistant</w:t>
      </w:r>
    </w:p>
    <w:p w:rsidR="00FC6AEB" w:rsidRDefault="000D7B1C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>I was</w:t>
      </w:r>
      <w:r w:rsidR="00FC6AEB" w:rsidRPr="007C2B28">
        <w:rPr>
          <w:rFonts w:cs="Times New Roman"/>
        </w:rPr>
        <w:t xml:space="preserve"> responsible for</w:t>
      </w:r>
      <w:r w:rsidR="00387E9B">
        <w:rPr>
          <w:rFonts w:cs="Times New Roman"/>
        </w:rPr>
        <w:t xml:space="preserve"> maintaining the </w:t>
      </w:r>
      <w:r w:rsidR="00BB22C9">
        <w:rPr>
          <w:rFonts w:cs="Times New Roman"/>
        </w:rPr>
        <w:t>circulation</w:t>
      </w:r>
      <w:r w:rsidR="00387E9B">
        <w:rPr>
          <w:rFonts w:cs="Times New Roman"/>
        </w:rPr>
        <w:t xml:space="preserve"> desk at </w:t>
      </w:r>
      <w:proofErr w:type="spellStart"/>
      <w:r w:rsidR="00387E9B">
        <w:rPr>
          <w:rFonts w:cs="Times New Roman"/>
        </w:rPr>
        <w:t>Kelchner</w:t>
      </w:r>
      <w:proofErr w:type="spellEnd"/>
      <w:r w:rsidR="00387E9B">
        <w:rPr>
          <w:rFonts w:cs="Times New Roman"/>
        </w:rPr>
        <w:t xml:space="preserve"> Fitness Center</w:t>
      </w:r>
      <w:r w:rsidR="00FC6AEB" w:rsidRPr="007C2B28">
        <w:rPr>
          <w:rFonts w:cs="Times New Roman"/>
        </w:rPr>
        <w:t>.</w:t>
      </w:r>
      <w:r w:rsidR="00387E9B">
        <w:rPr>
          <w:rFonts w:cs="Times New Roman"/>
        </w:rPr>
        <w:t xml:space="preserve"> My duties include</w:t>
      </w:r>
      <w:r>
        <w:rPr>
          <w:rFonts w:cs="Times New Roman"/>
        </w:rPr>
        <w:t>d</w:t>
      </w:r>
      <w:r w:rsidR="00387E9B">
        <w:rPr>
          <w:rFonts w:cs="Times New Roman"/>
        </w:rPr>
        <w:t xml:space="preserve"> </w:t>
      </w:r>
      <w:r w:rsidR="008A3293">
        <w:rPr>
          <w:rFonts w:cs="Times New Roman"/>
        </w:rPr>
        <w:t>checking in patrons and the handling of any sports equipment in the c</w:t>
      </w:r>
      <w:r w:rsidR="007938C5">
        <w:rPr>
          <w:rFonts w:cs="Times New Roman"/>
        </w:rPr>
        <w:t>enter.</w:t>
      </w:r>
      <w:r w:rsidR="00BB22C9">
        <w:rPr>
          <w:rFonts w:cs="Times New Roman"/>
        </w:rPr>
        <w:t xml:space="preserve"> During my time here I considered it a responsibility to maintain the front desk PC even though it was not an assigned duty. I would regularly run malware scans and prune files </w:t>
      </w:r>
      <w:bookmarkStart w:id="0" w:name="_GoBack"/>
      <w:bookmarkEnd w:id="0"/>
      <w:r w:rsidR="00BB22C9">
        <w:rPr>
          <w:rFonts w:cs="Times New Roman"/>
        </w:rPr>
        <w:t xml:space="preserve">so that our PC would survive each semester, as it underwent </w:t>
      </w:r>
      <w:r w:rsidR="00DB51D1">
        <w:rPr>
          <w:rFonts w:cs="Times New Roman"/>
        </w:rPr>
        <w:t>regular heavy</w:t>
      </w:r>
      <w:r w:rsidR="00BB22C9">
        <w:rPr>
          <w:rFonts w:cs="Times New Roman"/>
        </w:rPr>
        <w:t xml:space="preserve"> use from our student workers. </w:t>
      </w:r>
      <w:r w:rsidR="007938C5">
        <w:rPr>
          <w:rFonts w:cs="Times New Roman"/>
        </w:rPr>
        <w:t>One project I personally took charge of was the upgrading of all 1</w:t>
      </w:r>
      <w:r w:rsidR="00DB51D1">
        <w:rPr>
          <w:rFonts w:cs="Times New Roman"/>
        </w:rPr>
        <w:t>2</w:t>
      </w:r>
      <w:r w:rsidR="007938C5">
        <w:rPr>
          <w:rFonts w:cs="Times New Roman"/>
        </w:rPr>
        <w:t xml:space="preserve"> TV’s and 3</w:t>
      </w:r>
      <w:r w:rsidR="00DB51D1">
        <w:rPr>
          <w:rFonts w:cs="Times New Roman"/>
        </w:rPr>
        <w:t>2</w:t>
      </w:r>
      <w:r w:rsidR="007938C5">
        <w:rPr>
          <w:rFonts w:cs="Times New Roman"/>
        </w:rPr>
        <w:t xml:space="preserve"> fitne</w:t>
      </w:r>
      <w:r w:rsidR="00BB22C9">
        <w:rPr>
          <w:rFonts w:cs="Times New Roman"/>
        </w:rPr>
        <w:t xml:space="preserve">ss </w:t>
      </w:r>
      <w:r w:rsidR="00DB51D1">
        <w:rPr>
          <w:rFonts w:cs="Times New Roman"/>
        </w:rPr>
        <w:t>machines</w:t>
      </w:r>
      <w:r w:rsidR="00BB22C9">
        <w:rPr>
          <w:rFonts w:cs="Times New Roman"/>
        </w:rPr>
        <w:t xml:space="preserve"> to read the campus’</w:t>
      </w:r>
      <w:r w:rsidR="007938C5">
        <w:rPr>
          <w:rFonts w:cs="Times New Roman"/>
        </w:rPr>
        <w:t>s</w:t>
      </w:r>
      <w:r w:rsidR="00DB51D1">
        <w:rPr>
          <w:rFonts w:cs="Times New Roman"/>
        </w:rPr>
        <w:t xml:space="preserve"> new digital signal</w:t>
      </w:r>
      <w:r w:rsidR="007938C5">
        <w:rPr>
          <w:rFonts w:cs="Times New Roman"/>
        </w:rPr>
        <w:t>.</w:t>
      </w:r>
      <w:r w:rsidR="00DB51D1">
        <w:rPr>
          <w:rFonts w:cs="Times New Roman"/>
        </w:rPr>
        <w:t xml:space="preserve"> This project was something that I took pride in and enhanced the quality of television that our gym users could enjoy.</w:t>
      </w:r>
    </w:p>
    <w:p w:rsidR="000D7B1C" w:rsidRDefault="000D7B1C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0D7B1C" w:rsidRPr="00FC6AEB" w:rsidRDefault="000D7B1C" w:rsidP="000D7B1C">
      <w:pPr>
        <w:pStyle w:val="Heading3"/>
      </w:pPr>
      <w:r>
        <w:t>Campus Technologies</w:t>
      </w:r>
      <w:r>
        <w:t xml:space="preserve">– Mansfield, </w:t>
      </w:r>
      <w:r w:rsidRPr="00AD403E">
        <w:t>PA</w:t>
      </w:r>
      <w:r>
        <w:tab/>
      </w:r>
      <w:r>
        <w:t>2016</w:t>
      </w:r>
      <w:r>
        <w:t xml:space="preserve"> – Present</w:t>
      </w:r>
    </w:p>
    <w:p w:rsidR="000D7B1C" w:rsidRDefault="000D7B1C" w:rsidP="000D7B1C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Networking and Telecommunication Internship</w:t>
      </w:r>
    </w:p>
    <w:p w:rsidR="000D7B1C" w:rsidRPr="007C2B28" w:rsidRDefault="000D7B1C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While studying at Mansfield University, I was presented with the opportunity to study Networking and Telecommunication under Brad </w:t>
      </w:r>
      <w:proofErr w:type="spellStart"/>
      <w:r>
        <w:rPr>
          <w:rFonts w:cs="Times New Roman"/>
        </w:rPr>
        <w:t>Stettler</w:t>
      </w:r>
      <w:proofErr w:type="spellEnd"/>
      <w:r>
        <w:rPr>
          <w:rFonts w:cs="Times New Roman"/>
        </w:rPr>
        <w:t xml:space="preserve"> and Cliff Wiles. During my internship, I was able to work on many projects, including the dorm wireless project and other networking installations. The dorm wireless project consisted of many stages including testing, mapping, and installation. I found myself very fortunate to </w:t>
      </w:r>
      <w:proofErr w:type="gramStart"/>
      <w:r>
        <w:rPr>
          <w:rFonts w:cs="Times New Roman"/>
        </w:rPr>
        <w:t>be given</w:t>
      </w:r>
      <w:proofErr w:type="gramEnd"/>
      <w:r>
        <w:rPr>
          <w:rFonts w:cs="Times New Roman"/>
        </w:rPr>
        <w:t xml:space="preserve"> the opportunity to work on such a large-scale project, I learned a lot and was able to make my school a better place in result.</w:t>
      </w:r>
    </w:p>
    <w:p w:rsidR="00AB2628" w:rsidRDefault="00AB26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BE5E79" w:rsidP="007C2B28">
      <w:pPr>
        <w:pStyle w:val="Heading2"/>
      </w:pPr>
      <w:r>
        <w:t>REFERENCES</w:t>
      </w:r>
    </w:p>
    <w:p w:rsidR="00BE5E79" w:rsidRPr="00BE5E79" w:rsidRDefault="00BE5E79" w:rsidP="00BE5E79">
      <w:r>
        <w:t>Excellent references available on request.</w:t>
      </w:r>
    </w:p>
    <w:p w:rsidR="007C2B28" w:rsidRPr="007C2B28" w:rsidRDefault="007C2B28" w:rsidP="007C2B28"/>
    <w:p w:rsidR="007C2B28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0F5" w:rsidRDefault="00F560F5" w:rsidP="0069275C">
      <w:pPr>
        <w:spacing w:after="0" w:line="240" w:lineRule="auto"/>
      </w:pPr>
      <w:r>
        <w:separator/>
      </w:r>
    </w:p>
  </w:endnote>
  <w:endnote w:type="continuationSeparator" w:id="0">
    <w:p w:rsidR="00F560F5" w:rsidRDefault="00F560F5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0F5" w:rsidRDefault="00F560F5" w:rsidP="0069275C">
      <w:pPr>
        <w:spacing w:after="0" w:line="240" w:lineRule="auto"/>
      </w:pPr>
      <w:r>
        <w:separator/>
      </w:r>
    </w:p>
  </w:footnote>
  <w:footnote w:type="continuationSeparator" w:id="0">
    <w:p w:rsidR="00F560F5" w:rsidRDefault="00F560F5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C87334" w:rsidRDefault="00983813" w:rsidP="00806845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Jeremy Wiles</w:t>
    </w:r>
  </w:p>
  <w:p w:rsidR="009A7E80" w:rsidRPr="009A7E80" w:rsidRDefault="00243BDD" w:rsidP="009A7E80">
    <w:pPr>
      <w:pStyle w:val="NoSpacing"/>
      <w:pBdr>
        <w:bottom w:val="single" w:sz="12" w:space="8" w:color="auto"/>
      </w:pBdr>
      <w:tabs>
        <w:tab w:val="left" w:pos="8235"/>
      </w:tabs>
      <w:spacing w:after="120"/>
      <w:rPr>
        <w:rStyle w:val="Hyperlink"/>
        <w:rFonts w:cs="Times New Roman"/>
        <w:color w:val="auto"/>
        <w:u w:val="none"/>
      </w:rPr>
    </w:pPr>
    <w:r>
      <w:rPr>
        <w:rFonts w:cs="Times New Roman"/>
      </w:rPr>
      <w:t xml:space="preserve">Email: </w:t>
    </w:r>
    <w:hyperlink r:id="rId1" w:history="1">
      <w:r w:rsidR="00C87334" w:rsidRPr="00BA2D3C">
        <w:rPr>
          <w:rStyle w:val="Hyperlink"/>
          <w:rFonts w:cs="Times New Roman"/>
        </w:rPr>
        <w:t>wilesje19@mounties.mansfield.edu</w:t>
      </w:r>
    </w:hyperlink>
    <w:r w:rsidR="009A7E80" w:rsidRPr="009A7E80">
      <w:rPr>
        <w:rStyle w:val="Hyperlink"/>
        <w:rFonts w:cs="Times New Roman"/>
        <w:color w:val="auto"/>
        <w:u w:val="none"/>
      </w:rPr>
      <w:tab/>
    </w:r>
    <w:r w:rsidR="009A7E80">
      <w:rPr>
        <w:rStyle w:val="Hyperlink"/>
        <w:rFonts w:cs="Times New Roman"/>
        <w:color w:val="auto"/>
        <w:u w:val="none"/>
      </w:rPr>
      <w:t xml:space="preserve">                 </w:t>
    </w:r>
    <w:r w:rsidR="009A7E80" w:rsidRPr="009A7E80">
      <w:rPr>
        <w:rStyle w:val="Hyperlink"/>
        <w:rFonts w:cs="Times New Roman"/>
        <w:color w:val="auto"/>
        <w:u w:val="none"/>
      </w:rPr>
      <w:t>(570) 404-3846</w:t>
    </w:r>
  </w:p>
  <w:p w:rsidR="00243BDD" w:rsidRPr="009A7E80" w:rsidRDefault="009A7E80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  <w:color w:val="0563C1" w:themeColor="hyperlink"/>
        <w:u w:val="single"/>
      </w:rPr>
    </w:pPr>
    <w:r>
      <w:rPr>
        <w:rStyle w:val="Hyperlink"/>
        <w:rFonts w:cs="Times New Roman"/>
        <w:color w:val="auto"/>
        <w:u w:val="none"/>
      </w:rPr>
      <w:t>364 Wood Road Mansfield, PA.</w:t>
    </w:r>
    <w:r w:rsidR="00243BDD">
      <w:rPr>
        <w:rFonts w:cs="Times New Roman"/>
      </w:rPr>
      <w:tab/>
      <w:t xml:space="preserve">Portfolio of work: </w:t>
    </w:r>
    <w:hyperlink r:id="rId2" w:history="1">
      <w:r w:rsidRPr="005D2E1B">
        <w:rPr>
          <w:rStyle w:val="Hyperlink"/>
          <w:rFonts w:cs="Times New Roman"/>
        </w:rPr>
        <w:t>https://github.com/wilesje19</w:t>
      </w:r>
    </w:hyperlink>
    <w:r w:rsidR="00243BDD">
      <w:rPr>
        <w:rFonts w:cs="Times New Roman"/>
      </w:rP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D7B1C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262B8"/>
    <w:rsid w:val="00350D46"/>
    <w:rsid w:val="00363FC6"/>
    <w:rsid w:val="003843C6"/>
    <w:rsid w:val="00385850"/>
    <w:rsid w:val="00387E9B"/>
    <w:rsid w:val="0039595E"/>
    <w:rsid w:val="003A2020"/>
    <w:rsid w:val="003B3FDF"/>
    <w:rsid w:val="003F054D"/>
    <w:rsid w:val="004060DD"/>
    <w:rsid w:val="00447B08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66F3C"/>
    <w:rsid w:val="00574F5F"/>
    <w:rsid w:val="005844E4"/>
    <w:rsid w:val="00593666"/>
    <w:rsid w:val="00596997"/>
    <w:rsid w:val="005A28FF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67FD7"/>
    <w:rsid w:val="0069275C"/>
    <w:rsid w:val="006E19D9"/>
    <w:rsid w:val="006E7343"/>
    <w:rsid w:val="006F379B"/>
    <w:rsid w:val="0075059D"/>
    <w:rsid w:val="00757160"/>
    <w:rsid w:val="0076521B"/>
    <w:rsid w:val="007938C5"/>
    <w:rsid w:val="007B20EB"/>
    <w:rsid w:val="007C2B28"/>
    <w:rsid w:val="007D2D8C"/>
    <w:rsid w:val="007F6159"/>
    <w:rsid w:val="00804A05"/>
    <w:rsid w:val="00806845"/>
    <w:rsid w:val="00814274"/>
    <w:rsid w:val="0083500F"/>
    <w:rsid w:val="008607A7"/>
    <w:rsid w:val="008766EE"/>
    <w:rsid w:val="008767D4"/>
    <w:rsid w:val="00894255"/>
    <w:rsid w:val="008A3293"/>
    <w:rsid w:val="008F36B8"/>
    <w:rsid w:val="009149D2"/>
    <w:rsid w:val="00927286"/>
    <w:rsid w:val="00951C76"/>
    <w:rsid w:val="00975BEB"/>
    <w:rsid w:val="00983813"/>
    <w:rsid w:val="0098719C"/>
    <w:rsid w:val="00987D3A"/>
    <w:rsid w:val="009A7E80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63CF4"/>
    <w:rsid w:val="00B717FC"/>
    <w:rsid w:val="00B84469"/>
    <w:rsid w:val="00B86603"/>
    <w:rsid w:val="00BB22C9"/>
    <w:rsid w:val="00BD09E3"/>
    <w:rsid w:val="00BE5E79"/>
    <w:rsid w:val="00BF6378"/>
    <w:rsid w:val="00C0484C"/>
    <w:rsid w:val="00C60CED"/>
    <w:rsid w:val="00C70227"/>
    <w:rsid w:val="00C87334"/>
    <w:rsid w:val="00CD5735"/>
    <w:rsid w:val="00D00905"/>
    <w:rsid w:val="00D2179C"/>
    <w:rsid w:val="00D83EA9"/>
    <w:rsid w:val="00DB51D1"/>
    <w:rsid w:val="00DB7840"/>
    <w:rsid w:val="00DC77AE"/>
    <w:rsid w:val="00DC7A20"/>
    <w:rsid w:val="00DD0EE5"/>
    <w:rsid w:val="00DD5097"/>
    <w:rsid w:val="00DE0C14"/>
    <w:rsid w:val="00E03104"/>
    <w:rsid w:val="00E10899"/>
    <w:rsid w:val="00E24CF0"/>
    <w:rsid w:val="00E41555"/>
    <w:rsid w:val="00E52279"/>
    <w:rsid w:val="00E63DEC"/>
    <w:rsid w:val="00E67AD5"/>
    <w:rsid w:val="00E87CB3"/>
    <w:rsid w:val="00E87F16"/>
    <w:rsid w:val="00E90841"/>
    <w:rsid w:val="00E920E5"/>
    <w:rsid w:val="00ED45BD"/>
    <w:rsid w:val="00EE0E74"/>
    <w:rsid w:val="00F031FC"/>
    <w:rsid w:val="00F2198F"/>
    <w:rsid w:val="00F27E25"/>
    <w:rsid w:val="00F34407"/>
    <w:rsid w:val="00F54B87"/>
    <w:rsid w:val="00F560F5"/>
    <w:rsid w:val="00FA55F7"/>
    <w:rsid w:val="00FA7BE3"/>
    <w:rsid w:val="00FB08B1"/>
    <w:rsid w:val="00FC627A"/>
    <w:rsid w:val="00FC6AEB"/>
    <w:rsid w:val="00FE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B98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wilesje19" TargetMode="External"/><Relationship Id="rId1" Type="http://schemas.openxmlformats.org/officeDocument/2006/relationships/hyperlink" Target="mailto:wilesje19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145DA-9446-46A7-8DCF-9C2420138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AD1A9B04</Template>
  <TotalTime>0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2016-09-09T00:35:00Z</dcterms:created>
  <dcterms:modified xsi:type="dcterms:W3CDTF">2017-05-09T16:32:00Z</dcterms:modified>
</cp:coreProperties>
</file>